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:rsidR="00087C7E" w:rsidRDefault="00087C7E"/>
    <w:p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:rsidR="00E60B35" w:rsidRDefault="00E60B35"/>
    <w:p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:rsidR="001D744A" w:rsidRDefault="001D744A"/>
    <w:p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6840A6">
        <w:fldChar w:fldCharType="begin">
          <w:ffData>
            <w:name w:val="Text5"/>
            <w:enabled/>
            <w:calcOnExit w:val="0"/>
            <w:textInput>
              <w:default w:val="STOL Crossing Request"/>
            </w:textInput>
          </w:ffData>
        </w:fldChar>
      </w:r>
      <w:bookmarkStart w:id="0" w:name="Text5"/>
      <w:r w:rsidR="006840A6">
        <w:instrText xml:space="preserve"> FORMTEXT </w:instrText>
      </w:r>
      <w:r w:rsidR="006840A6">
        <w:fldChar w:fldCharType="separate"/>
      </w:r>
      <w:r w:rsidR="006840A6">
        <w:rPr>
          <w:noProof/>
        </w:rPr>
        <w:t>STOL Crossing Request</w:t>
      </w:r>
      <w:r w:rsidR="006840A6">
        <w:fldChar w:fldCharType="end"/>
      </w:r>
      <w:bookmarkEnd w:id="0"/>
    </w:p>
    <w:p w:rsidR="00610A87" w:rsidRDefault="00610A87"/>
    <w:p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:rsidR="00413FA8" w:rsidRPr="00610A87" w:rsidRDefault="006840A6" w:rsidP="00B65D0D">
      <w:pPr>
        <w:ind w:left="720"/>
      </w:pPr>
      <w:sdt>
        <w:sdtPr>
          <w:id w:val="-8014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Arterial management</w:t>
      </w:r>
    </w:p>
    <w:p w:rsidR="00413FA8" w:rsidRPr="00610A87" w:rsidRDefault="006840A6" w:rsidP="00B65D0D">
      <w:pPr>
        <w:ind w:left="720"/>
      </w:pPr>
      <w:sdt>
        <w:sdtPr>
          <w:id w:val="2714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Freeway management</w:t>
      </w:r>
    </w:p>
    <w:p w:rsidR="00413FA8" w:rsidRPr="00610A87" w:rsidRDefault="006840A6" w:rsidP="00B65D0D">
      <w:pPr>
        <w:ind w:left="720"/>
      </w:pPr>
      <w:sdt>
        <w:sdtPr>
          <w:id w:val="47115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:rsidR="00413FA8" w:rsidRPr="00610A87" w:rsidRDefault="006840A6" w:rsidP="00B65D0D">
      <w:pPr>
        <w:ind w:left="720"/>
      </w:pPr>
      <w:sdt>
        <w:sdtPr>
          <w:id w:val="1108244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:rsidR="00413FA8" w:rsidRPr="00610A87" w:rsidRDefault="006840A6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:rsidR="00413FA8" w:rsidRPr="00610A87" w:rsidRDefault="006840A6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:rsidR="00413FA8" w:rsidRPr="00610A87" w:rsidRDefault="006840A6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:rsidR="00413FA8" w:rsidRDefault="006840A6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:rsidR="00413FA8" w:rsidRPr="00610A87" w:rsidRDefault="006840A6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:rsidR="00413FA8" w:rsidRPr="00610A87" w:rsidRDefault="006840A6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:rsidR="00413FA8" w:rsidRPr="00610A87" w:rsidRDefault="006840A6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:rsidR="00413FA8" w:rsidRPr="00610A87" w:rsidRDefault="006840A6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:rsidR="00413FA8" w:rsidRPr="00610A87" w:rsidRDefault="006840A6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:rsidR="00413FA8" w:rsidRPr="00610A87" w:rsidRDefault="006840A6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:rsidR="00413FA8" w:rsidRPr="00610A87" w:rsidRDefault="006840A6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:rsidR="00413FA8" w:rsidRDefault="006840A6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:rsidR="001628C1" w:rsidRPr="00610A87" w:rsidRDefault="001628C1" w:rsidP="00CB33DC">
      <w:pPr>
        <w:ind w:left="720"/>
      </w:pPr>
    </w:p>
    <w:p w:rsidR="00CB33DC" w:rsidRPr="00610A87" w:rsidRDefault="00CB33DC" w:rsidP="00B65D0D">
      <w:pPr>
        <w:ind w:left="720"/>
      </w:pPr>
    </w:p>
    <w:p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58" w:rsidRDefault="006840A6">
                            <w:r>
                              <w:t>Examples: pedestrian, crosswalk, connected,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Gkw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" fillcolor="white [3201]" strokeweight=".5pt">
                <v:textbox>
                  <w:txbxContent>
                    <w:p w:rsidR="007D7B58" w:rsidRDefault="006840A6">
                      <w:r>
                        <w:t>Examples: pedestrian, crosswalk, connected,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B58" w:rsidRDefault="007D7B58" w:rsidP="00B65D0D"/>
    <w:p w:rsidR="007D7B58" w:rsidRDefault="007D7B58" w:rsidP="00B65D0D"/>
    <w:p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:rsidR="003715EE" w:rsidRDefault="006840A6" w:rsidP="00B65D0D">
      <w:pPr>
        <w:ind w:left="720"/>
      </w:pPr>
      <w:sdt>
        <w:sdtPr>
          <w:id w:val="875354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Windows </w:t>
      </w:r>
    </w:p>
    <w:p w:rsidR="00B65D0D" w:rsidRDefault="006840A6" w:rsidP="00B65D0D">
      <w:pPr>
        <w:ind w:left="720"/>
      </w:pPr>
      <w:sdt>
        <w:sdtPr>
          <w:id w:val="708381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Mac</w:t>
      </w:r>
    </w:p>
    <w:p w:rsidR="00B65D0D" w:rsidRDefault="006840A6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:rsidR="00B65D0D" w:rsidRDefault="006840A6" w:rsidP="00B65D0D">
      <w:pPr>
        <w:ind w:left="720"/>
      </w:pPr>
      <w:sdt>
        <w:sdtPr>
          <w:id w:val="1101377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Android mobile</w:t>
      </w:r>
    </w:p>
    <w:p w:rsidR="00B65D0D" w:rsidRDefault="006840A6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</w:t>
      </w:r>
      <w:proofErr w:type="gramStart"/>
      <w:r w:rsidR="00B65D0D">
        <w:t>iOS</w:t>
      </w:r>
      <w:proofErr w:type="gramEnd"/>
      <w:r w:rsidR="00B65D0D">
        <w:t xml:space="preserve"> mobile</w:t>
      </w:r>
    </w:p>
    <w:p w:rsidR="00B65D0D" w:rsidRDefault="006840A6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:rsidR="00B65D0D" w:rsidRDefault="006840A6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1"/>
    </w:p>
    <w:p w:rsidR="00C70235" w:rsidRDefault="00C70235" w:rsidP="00B65D0D">
      <w:pPr>
        <w:ind w:left="720"/>
      </w:pPr>
    </w:p>
    <w:p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sectPr w:rsidR="00C70235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610A87"/>
    <w:rsid w:val="006840A6"/>
    <w:rsid w:val="007D7B58"/>
    <w:rsid w:val="008F18AF"/>
    <w:rsid w:val="00B65D0D"/>
    <w:rsid w:val="00B82E6A"/>
    <w:rsid w:val="00C70235"/>
    <w:rsid w:val="00C86DBB"/>
    <w:rsid w:val="00CB33DC"/>
    <w:rsid w:val="00CD1661"/>
    <w:rsid w:val="00DB4467"/>
    <w:rsid w:val="00E60B35"/>
    <w:rsid w:val="00E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Rush, Kyle</cp:lastModifiedBy>
  <cp:revision>3</cp:revision>
  <dcterms:created xsi:type="dcterms:W3CDTF">2015-11-16T21:29:00Z</dcterms:created>
  <dcterms:modified xsi:type="dcterms:W3CDTF">2018-01-17T15:22:00Z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